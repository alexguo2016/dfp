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9E" w:rsidRDefault="00D2509E">
      <w:pPr>
        <w:rPr>
          <w:sz w:val="28"/>
          <w:szCs w:val="28"/>
        </w:rPr>
      </w:pPr>
      <w:r>
        <w:rPr>
          <w:sz w:val="28"/>
          <w:szCs w:val="28"/>
        </w:rPr>
        <w:t>2017-12-9 23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46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40</w:t>
      </w:r>
      <w:r>
        <w:rPr>
          <w:rFonts w:hint="eastAsia"/>
          <w:sz w:val="28"/>
          <w:szCs w:val="28"/>
        </w:rPr>
        <w:t>秒</w:t>
      </w:r>
    </w:p>
    <w:p w:rsidR="00D2509E" w:rsidRDefault="00D250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今天完成的事情：</w:t>
      </w:r>
    </w:p>
    <w:p w:rsidR="00D2509E" w:rsidRDefault="00D2509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photoshop</w:t>
      </w:r>
      <w:r>
        <w:rPr>
          <w:rFonts w:hint="eastAsia"/>
          <w:sz w:val="28"/>
          <w:szCs w:val="28"/>
        </w:rPr>
        <w:t>安装彻底完成，之后可以不用管这个问题</w:t>
      </w:r>
    </w:p>
    <w:p w:rsidR="00D2509E" w:rsidRDefault="00D2509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js-2</w:t>
      </w:r>
      <w:r>
        <w:rPr>
          <w:rFonts w:hint="eastAsia"/>
          <w:sz w:val="28"/>
          <w:szCs w:val="28"/>
        </w:rPr>
        <w:t>基本完成。拖了很多时间，尝试使用</w:t>
      </w:r>
      <w:r>
        <w:rPr>
          <w:sz w:val="28"/>
          <w:szCs w:val="28"/>
        </w:rPr>
        <w:t>jQuery</w:t>
      </w:r>
      <w:r>
        <w:rPr>
          <w:rFonts w:hint="eastAsia"/>
          <w:sz w:val="28"/>
          <w:szCs w:val="28"/>
        </w:rPr>
        <w:t>，觉得很不习惯，和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的思想很不一样，基本都使用匿名函数，代码之间重用性很差？</w:t>
      </w:r>
    </w:p>
    <w:p w:rsidR="00D2509E" w:rsidRDefault="00D2509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页面的效果使用</w:t>
      </w:r>
      <w:r>
        <w:rPr>
          <w:sz w:val="28"/>
          <w:szCs w:val="28"/>
        </w:rPr>
        <w:t>sass</w:t>
      </w:r>
      <w:r>
        <w:rPr>
          <w:rFonts w:hint="eastAsia"/>
          <w:sz w:val="28"/>
          <w:szCs w:val="28"/>
        </w:rPr>
        <w:t>来写，条理清晰了很多，速度也很快</w:t>
      </w:r>
    </w:p>
    <w:p w:rsidR="00D2509E" w:rsidRDefault="00D2509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再次了解图片后面文字如何垂直居中，需要设置</w:t>
      </w:r>
      <w:r>
        <w:rPr>
          <w:sz w:val="28"/>
          <w:szCs w:val="28"/>
        </w:rPr>
        <w:t>img{vertical-align:middle;}</w:t>
      </w:r>
    </w:p>
    <w:p w:rsidR="00D2509E" w:rsidRDefault="00D2509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求职投递一家实习，信心不大，技能只能说是半桶水。</w:t>
      </w:r>
    </w:p>
    <w:p w:rsidR="00D2509E" w:rsidRDefault="00D2509E">
      <w:pPr>
        <w:rPr>
          <w:sz w:val="28"/>
          <w:szCs w:val="28"/>
        </w:rPr>
      </w:pPr>
    </w:p>
    <w:p w:rsidR="00D2509E" w:rsidRDefault="00D250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明天计划的事情：</w:t>
      </w:r>
    </w:p>
    <w:p w:rsidR="00D2509E" w:rsidRDefault="00D2509E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洗牌算法，彻底了解</w:t>
      </w:r>
    </w:p>
    <w:p w:rsidR="00D2509E" w:rsidRDefault="00D2509E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写</w:t>
      </w:r>
      <w:r>
        <w:rPr>
          <w:sz w:val="28"/>
          <w:szCs w:val="28"/>
        </w:rPr>
        <w:t>js-3</w:t>
      </w:r>
      <w:r>
        <w:rPr>
          <w:rFonts w:hint="eastAsia"/>
          <w:sz w:val="28"/>
          <w:szCs w:val="28"/>
        </w:rPr>
        <w:t>，也就是改变样式就好</w:t>
      </w:r>
    </w:p>
    <w:p w:rsidR="00D2509E" w:rsidRDefault="00D2509E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继续</w:t>
      </w:r>
      <w:r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基础学习</w:t>
      </w:r>
    </w:p>
    <w:p w:rsidR="00D2509E" w:rsidRDefault="00D2509E">
      <w:pPr>
        <w:rPr>
          <w:sz w:val="28"/>
          <w:szCs w:val="28"/>
        </w:rPr>
      </w:pPr>
    </w:p>
    <w:p w:rsidR="00D2509E" w:rsidRDefault="00D250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遇到的问题：</w:t>
      </w:r>
    </w:p>
    <w:p w:rsidR="00D2509E" w:rsidRDefault="00D2509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拖延症</w:t>
      </w:r>
    </w:p>
    <w:p w:rsidR="00D2509E" w:rsidRDefault="00D2509E">
      <w:pPr>
        <w:rPr>
          <w:sz w:val="28"/>
          <w:szCs w:val="28"/>
        </w:rPr>
      </w:pPr>
    </w:p>
    <w:p w:rsidR="00D2509E" w:rsidRDefault="00D250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收获</w:t>
      </w:r>
    </w:p>
    <w:p w:rsidR="00D2509E" w:rsidRDefault="00D2509E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..</w:t>
      </w:r>
    </w:p>
    <w:p w:rsidR="00D2509E" w:rsidRDefault="00D250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2509E" w:rsidRDefault="00D2509E">
      <w:pPr>
        <w:rPr>
          <w:sz w:val="28"/>
          <w:szCs w:val="28"/>
        </w:rPr>
      </w:pPr>
      <w:r>
        <w:rPr>
          <w:sz w:val="28"/>
          <w:szCs w:val="28"/>
        </w:rPr>
        <w:t>2017-12-10  23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49</w:t>
      </w:r>
      <w:r>
        <w:rPr>
          <w:rFonts w:hint="eastAsia"/>
          <w:sz w:val="28"/>
          <w:szCs w:val="28"/>
        </w:rPr>
        <w:t>秒</w:t>
      </w:r>
    </w:p>
    <w:p w:rsidR="00D2509E" w:rsidRDefault="00D250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今天完成的事情：</w:t>
      </w:r>
    </w:p>
    <w:p w:rsidR="00D2509E" w:rsidRDefault="00D2509E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了解洗牌算法，内核是</w:t>
      </w:r>
      <w:r>
        <w:rPr>
          <w:sz w:val="28"/>
          <w:szCs w:val="28"/>
        </w:rPr>
        <w:t>random</w:t>
      </w:r>
      <w:r>
        <w:rPr>
          <w:rFonts w:hint="eastAsia"/>
          <w:sz w:val="28"/>
          <w:szCs w:val="28"/>
        </w:rPr>
        <w:t>一个数作为下标，然后和交换次数的</w:t>
      </w:r>
      <w:r>
        <w:rPr>
          <w:sz w:val="28"/>
          <w:szCs w:val="28"/>
        </w:rPr>
        <w:t>index</w:t>
      </w:r>
      <w:r>
        <w:rPr>
          <w:rFonts w:hint="eastAsia"/>
          <w:sz w:val="28"/>
          <w:szCs w:val="28"/>
        </w:rPr>
        <w:t>下标元素进行交换</w:t>
      </w:r>
    </w:p>
    <w:p w:rsidR="00D2509E" w:rsidRDefault="00D2509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js-3</w:t>
      </w:r>
      <w:r>
        <w:rPr>
          <w:rFonts w:hint="eastAsia"/>
          <w:sz w:val="28"/>
          <w:szCs w:val="28"/>
        </w:rPr>
        <w:t>任务完成。其中存疑的一点是</w:t>
      </w:r>
      <w:r>
        <w:rPr>
          <w:sz w:val="28"/>
          <w:szCs w:val="28"/>
        </w:rPr>
        <w:t>dom</w:t>
      </w:r>
      <w:r>
        <w:rPr>
          <w:rFonts w:hint="eastAsia"/>
          <w:sz w:val="28"/>
          <w:szCs w:val="28"/>
        </w:rPr>
        <w:t>的复制节点操作。</w:t>
      </w:r>
    </w:p>
    <w:p w:rsidR="00D2509E" w:rsidRDefault="00D2509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没有继续学习，写完总结之后继续。</w:t>
      </w:r>
    </w:p>
    <w:p w:rsidR="00D2509E" w:rsidRDefault="00D250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明天计划的事情：</w:t>
      </w:r>
    </w:p>
    <w:p w:rsidR="00D2509E" w:rsidRDefault="00D2509E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状态机学习并使用</w:t>
      </w:r>
    </w:p>
    <w:p w:rsidR="00D2509E" w:rsidRDefault="00D2509E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js-4</w:t>
      </w:r>
      <w:r>
        <w:rPr>
          <w:rFonts w:hint="eastAsia"/>
          <w:sz w:val="28"/>
          <w:szCs w:val="28"/>
        </w:rPr>
        <w:t>开始</w:t>
      </w:r>
    </w:p>
    <w:p w:rsidR="00D2509E" w:rsidRDefault="00D250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遇到的问题</w:t>
      </w:r>
    </w:p>
    <w:p w:rsidR="00D2509E" w:rsidRDefault="00D2509E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DOM</w:t>
      </w:r>
      <w:r>
        <w:rPr>
          <w:rFonts w:hint="eastAsia"/>
          <w:sz w:val="28"/>
          <w:szCs w:val="28"/>
        </w:rPr>
        <w:t>节点操作不明白，继续学习</w:t>
      </w:r>
      <w:r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基础吧。</w:t>
      </w:r>
    </w:p>
    <w:p w:rsidR="00D2509E" w:rsidRDefault="00D2509E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游戏逻辑模拟不懂</w:t>
      </w:r>
    </w:p>
    <w:p w:rsidR="00D2509E" w:rsidRDefault="00D250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收获：</w:t>
      </w:r>
    </w:p>
    <w:p w:rsidR="00D2509E" w:rsidRDefault="00D2509E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jQuery</w:t>
      </w:r>
      <w:r>
        <w:rPr>
          <w:rFonts w:hint="eastAsia"/>
          <w:sz w:val="28"/>
          <w:szCs w:val="28"/>
        </w:rPr>
        <w:t>中可以完美使用</w:t>
      </w:r>
      <w:r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，之前没有注意到。</w:t>
      </w:r>
      <w:r>
        <w:rPr>
          <w:sz w:val="28"/>
          <w:szCs w:val="28"/>
        </w:rPr>
        <w:t>$</w:t>
      </w:r>
      <w:r>
        <w:rPr>
          <w:rFonts w:hint="eastAsia"/>
          <w:sz w:val="28"/>
          <w:szCs w:val="28"/>
        </w:rPr>
        <w:t>实际上就是</w:t>
      </w:r>
      <w:r>
        <w:rPr>
          <w:sz w:val="28"/>
          <w:szCs w:val="28"/>
        </w:rPr>
        <w:t>document.getElement...</w:t>
      </w:r>
      <w:r>
        <w:rPr>
          <w:rFonts w:hint="eastAsia"/>
          <w:sz w:val="28"/>
          <w:szCs w:val="28"/>
        </w:rPr>
        <w:t>等等的一些列查询操作，所以叫做</w:t>
      </w:r>
      <w:r>
        <w:rPr>
          <w:sz w:val="28"/>
          <w:szCs w:val="28"/>
        </w:rPr>
        <w:t>Query</w:t>
      </w:r>
    </w:p>
    <w:p w:rsidR="00D2509E" w:rsidRDefault="00D250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2509E" w:rsidRDefault="00D2509E">
      <w:pPr>
        <w:rPr>
          <w:sz w:val="28"/>
          <w:szCs w:val="28"/>
        </w:rPr>
      </w:pPr>
      <w:r>
        <w:rPr>
          <w:sz w:val="28"/>
          <w:szCs w:val="28"/>
        </w:rPr>
        <w:t>2017-12-13  23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59</w:t>
      </w:r>
      <w:r>
        <w:rPr>
          <w:rFonts w:hint="eastAsia"/>
          <w:sz w:val="28"/>
          <w:szCs w:val="28"/>
        </w:rPr>
        <w:t>秒</w:t>
      </w:r>
    </w:p>
    <w:p w:rsidR="00D2509E" w:rsidRDefault="00D250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之前两天当做是休假吧……</w:t>
      </w:r>
    </w:p>
    <w:p w:rsidR="00D2509E" w:rsidRDefault="00D250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今天完成的事情：</w:t>
      </w:r>
    </w:p>
    <w:p w:rsidR="00D2509E" w:rsidRDefault="00D2509E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line-height </w:t>
      </w:r>
      <w:r>
        <w:rPr>
          <w:rFonts w:hint="eastAsia"/>
          <w:sz w:val="28"/>
          <w:szCs w:val="28"/>
        </w:rPr>
        <w:t>属性，</w:t>
      </w:r>
      <w:r>
        <w:rPr>
          <w:sz w:val="28"/>
          <w:szCs w:val="28"/>
        </w:rPr>
        <w:t>line-box</w:t>
      </w:r>
      <w:r>
        <w:rPr>
          <w:rFonts w:hint="eastAsia"/>
          <w:sz w:val="28"/>
          <w:szCs w:val="28"/>
        </w:rPr>
        <w:t>的使用</w:t>
      </w:r>
    </w:p>
    <w:p w:rsidR="00D2509E" w:rsidRDefault="00D2509E">
      <w:pPr>
        <w:rPr>
          <w:sz w:val="28"/>
          <w:szCs w:val="28"/>
        </w:rPr>
      </w:pPr>
      <w:r>
        <w:rPr>
          <w:sz w:val="28"/>
          <w:szCs w:val="28"/>
        </w:rPr>
        <w:t>..</w:t>
      </w:r>
    </w:p>
    <w:p w:rsidR="00D2509E" w:rsidRDefault="00D2509E">
      <w:pPr>
        <w:rPr>
          <w:sz w:val="28"/>
          <w:szCs w:val="28"/>
        </w:rPr>
      </w:pPr>
    </w:p>
    <w:p w:rsidR="00D2509E" w:rsidRDefault="00D250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2509E" w:rsidRDefault="00D2509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2017-12-14  20:28:43</w:t>
      </w:r>
    </w:p>
    <w:p w:rsidR="00D2509E" w:rsidRDefault="00D250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广州图书馆，复习</w:t>
      </w:r>
      <w:r>
        <w:rPr>
          <w:sz w:val="28"/>
          <w:szCs w:val="28"/>
        </w:rPr>
        <w:t>CSS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样式</w:t>
      </w:r>
    </w:p>
    <w:p w:rsidR="00D2509E" w:rsidRDefault="00D2509E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smartTag w:uri="urn:schemas-microsoft-com:office:smarttags" w:element="chsdate">
        <w:smartTagPr>
          <w:attr w:name="IsROCDate" w:val="False"/>
          <w:attr w:name="IsLunarDate" w:val="False"/>
          <w:attr w:name="Day" w:val="22"/>
          <w:attr w:name="Month" w:val="12"/>
          <w:attr w:name="Year" w:val="2017"/>
        </w:smartTagPr>
        <w:r>
          <w:rPr>
            <w:sz w:val="28"/>
            <w:szCs w:val="28"/>
          </w:rPr>
          <w:t>12/22/2017</w:t>
        </w:r>
      </w:smartTag>
      <w:r>
        <w:rPr>
          <w:sz w:val="28"/>
          <w:szCs w:val="28"/>
        </w:rPr>
        <w:t xml:space="preserve"> </w:t>
      </w:r>
    </w:p>
    <w:p w:rsidR="00D2509E" w:rsidRDefault="00D250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发觉需要彻底搞懂</w:t>
      </w:r>
      <w:r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才可以学会使用</w:t>
      </w:r>
      <w:r>
        <w:rPr>
          <w:sz w:val="28"/>
          <w:szCs w:val="28"/>
        </w:rPr>
        <w:t>angularJS</w:t>
      </w:r>
      <w:r>
        <w:rPr>
          <w:rFonts w:hint="eastAsia"/>
          <w:sz w:val="28"/>
          <w:szCs w:val="28"/>
        </w:rPr>
        <w:t>，先转向学习</w:t>
      </w:r>
      <w:r>
        <w:rPr>
          <w:sz w:val="28"/>
          <w:szCs w:val="28"/>
        </w:rPr>
        <w:t>JavaScript</w:t>
      </w:r>
    </w:p>
    <w:p w:rsidR="00D2509E" w:rsidRDefault="00D2509E">
      <w:pPr>
        <w:rPr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4"/>
          <w:attr w:name="Month" w:val="12"/>
          <w:attr w:name="Year" w:val="2017"/>
        </w:smartTagPr>
        <w:r>
          <w:rPr>
            <w:sz w:val="28"/>
            <w:szCs w:val="28"/>
          </w:rPr>
          <w:t>2017/12/24</w:t>
        </w:r>
      </w:smartTag>
      <w:r>
        <w:rPr>
          <w:sz w:val="28"/>
          <w:szCs w:val="28"/>
        </w:rPr>
        <w:t xml:space="preserve"> Sunday </w:t>
      </w:r>
    </w:p>
    <w:p w:rsidR="00D2509E" w:rsidRDefault="00D250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看了一些</w:t>
      </w:r>
      <w:r>
        <w:rPr>
          <w:sz w:val="28"/>
          <w:szCs w:val="28"/>
        </w:rPr>
        <w:t>nging x</w:t>
      </w:r>
      <w:r>
        <w:rPr>
          <w:rFonts w:hint="eastAsia"/>
          <w:sz w:val="28"/>
          <w:szCs w:val="28"/>
        </w:rPr>
        <w:t>的视频，负载均衡和登陆管理。</w:t>
      </w:r>
    </w:p>
    <w:p w:rsidR="00D2509E" w:rsidRDefault="00D2509E">
      <w:pPr>
        <w:rPr>
          <w:sz w:val="28"/>
          <w:szCs w:val="28"/>
        </w:rPr>
      </w:pPr>
    </w:p>
    <w:p w:rsidR="00D2509E" w:rsidRDefault="00D2509E">
      <w:pPr>
        <w:rPr>
          <w:sz w:val="28"/>
          <w:szCs w:val="28"/>
        </w:rPr>
      </w:pPr>
      <w:bookmarkStart w:id="0" w:name="_GoBack"/>
      <w:bookmarkEnd w:id="0"/>
    </w:p>
    <w:sectPr w:rsidR="00D2509E" w:rsidSect="00FD6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C05FF"/>
    <w:multiLevelType w:val="singleLevel"/>
    <w:tmpl w:val="5A2C05FF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>
    <w:nsid w:val="5A2C06F9"/>
    <w:multiLevelType w:val="singleLevel"/>
    <w:tmpl w:val="5A2C06F9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2">
    <w:nsid w:val="5A2C0762"/>
    <w:multiLevelType w:val="singleLevel"/>
    <w:tmpl w:val="5A2C0762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3">
    <w:nsid w:val="5A2D4E07"/>
    <w:multiLevelType w:val="singleLevel"/>
    <w:tmpl w:val="5A2D4E07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4">
    <w:nsid w:val="5A2D4E69"/>
    <w:multiLevelType w:val="singleLevel"/>
    <w:tmpl w:val="5A2D4E69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5">
    <w:nsid w:val="5A2D4E99"/>
    <w:multiLevelType w:val="singleLevel"/>
    <w:tmpl w:val="5A2D4E99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6">
    <w:nsid w:val="5A2D508C"/>
    <w:multiLevelType w:val="singleLevel"/>
    <w:tmpl w:val="5A2D508C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7">
    <w:nsid w:val="5A314241"/>
    <w:multiLevelType w:val="singleLevel"/>
    <w:tmpl w:val="5A314241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68CE"/>
    <w:rsid w:val="00281DDD"/>
    <w:rsid w:val="003E7CB6"/>
    <w:rsid w:val="00646C29"/>
    <w:rsid w:val="008A55C1"/>
    <w:rsid w:val="00A248EE"/>
    <w:rsid w:val="00D2509E"/>
    <w:rsid w:val="00FB7766"/>
    <w:rsid w:val="00FD671D"/>
    <w:rsid w:val="00FD68CE"/>
    <w:rsid w:val="05342C3E"/>
    <w:rsid w:val="0D020301"/>
    <w:rsid w:val="170D0EBF"/>
    <w:rsid w:val="2EDC5E8D"/>
    <w:rsid w:val="445E4474"/>
    <w:rsid w:val="684269BC"/>
    <w:rsid w:val="70516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8CE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8A55C1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5</Pages>
  <Words>122</Words>
  <Characters>697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3</cp:revision>
  <dcterms:created xsi:type="dcterms:W3CDTF">2014-10-29T12:08:00Z</dcterms:created>
  <dcterms:modified xsi:type="dcterms:W3CDTF">2017-12-23T16:43:00Z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